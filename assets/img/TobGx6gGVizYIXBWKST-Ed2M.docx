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54709" w:rsidR="00AA1583" w:rsidRDefault="00AA1583">
      <w:pPr>
        <w:rPr>
          <w:rFonts w:ascii="Arial" w:hAnsi="Arial" w:cs="Arial"/>
          <w:sz w:val="2"/>
          <w:szCs w:val="2"/>
        </w:rPr>
      </w:pPr>
      <w:bookmarkStart w:name="_GoBack" w:id="0"/>
      <w:bookmarkEnd w:id="0"/>
    </w:p>
    <w:tbl>
      <w:tblPr>
        <w:tblpPr w:leftFromText="141" w:rightFromText="141" w:vertAnchor="text" w:horzAnchor="margin" w:tblpY="2"/>
        <w:tblOverlap w:val="never"/>
        <w:tblW w:w="513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"/>
        <w:gridCol w:w="777"/>
        <w:gridCol w:w="358"/>
        <w:gridCol w:w="249"/>
        <w:gridCol w:w="174"/>
        <w:gridCol w:w="224"/>
        <w:gridCol w:w="44"/>
        <w:gridCol w:w="84"/>
        <w:gridCol w:w="356"/>
        <w:gridCol w:w="220"/>
        <w:gridCol w:w="336"/>
        <w:gridCol w:w="292"/>
        <w:gridCol w:w="130"/>
        <w:gridCol w:w="402"/>
        <w:gridCol w:w="200"/>
        <w:gridCol w:w="8"/>
        <w:gridCol w:w="162"/>
        <w:gridCol w:w="152"/>
        <w:gridCol w:w="94"/>
        <w:gridCol w:w="160"/>
        <w:gridCol w:w="718"/>
        <w:gridCol w:w="262"/>
        <w:gridCol w:w="306"/>
        <w:gridCol w:w="142"/>
        <w:gridCol w:w="570"/>
        <w:gridCol w:w="648"/>
        <w:gridCol w:w="786"/>
        <w:gridCol w:w="1544"/>
        <w:gridCol w:w="390"/>
      </w:tblGrid>
      <w:tr w:rsidR="00C97C48" w:rsidTr="001125B6">
        <w:trPr>
          <w:trHeight w:val="340"/>
        </w:trPr>
        <w:tc>
          <w:tcPr>
            <w:tcW w:w="1061" w:type="pct"/>
            <w:gridSpan w:val="8"/>
            <w:tcBorders>
              <w:top w:val="nil"/>
              <w:left w:val="nil"/>
              <w:right w:val="nil"/>
            </w:tcBorders>
            <w:noWrap/>
            <w:vAlign w:val="bottom"/>
          </w:tcPr>
          <w:bookmarkStart w:name="R_CAMARA" w:id="1"/>
          <w:r>
            <w:rPr>
              <w:rFonts w:ascii="OCR A Extended" w:hAnsi="OCR A Extended" w:cs="Arial"/>
              <w:b/>
              <w:bCs/>
              <w:sz w:val="16"/>
              <w:szCs w:val="16"/>
              <w:lang w:val="en-US"/>
            </w:rPr>
            <w:t>NO COMPENSABLE POR CAMARA</w:t>
          </w:r>
          <w:p w:rsidRPr="001C5169" w:rsidR="00C97C48" w:rsidP="00271370" w:rsidRDefault="00137A64">
            <w:pPr>
              <w:rPr>
                <w:rFonts w:ascii="OCR A Extended" w:hAnsi="OCR A Extended" w:cs="Arial"/>
                <w:b/>
                <w:bCs/>
                <w:sz w:val="8"/>
                <w:szCs w:val="8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AMARA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"/>
          </w:p>
          <w:p w:rsidRPr="008D2431" w:rsidR="00236E49" w:rsidP="00271370" w:rsidRDefault="00236E49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129" w:type="pct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Pr="008D2431" w:rsidR="00C97C48" w:rsidP="00271370" w:rsidRDefault="00C97C48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841" w:type="pct"/>
            <w:gridSpan w:val="6"/>
            <w:tcBorders>
              <w:top w:val="nil"/>
              <w:left w:val="nil"/>
              <w:right w:val="nil"/>
            </w:tcBorders>
            <w:noWrap/>
            <w:vAlign w:val="bottom"/>
          </w:tcPr>
          <w:p w:rsidRPr="00471045" w:rsidR="00236E49" w:rsidP="00271370" w:rsidRDefault="00236E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10"/>
                <w:szCs w:val="10"/>
              </w:rPr>
            </w:pPr>
          </w:p>
          <w:p w:rsidR="00C97C48" w:rsidP="00271370" w:rsidRDefault="00C97C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bookmarkStart w:name="R_IMPVENCI" w:id="2"/>
        <w:r>
          <w:rPr>
            <w:rFonts w:ascii="OCR A Extended" w:hAnsi="OCR A Extended" w:cs="Arial"/>
            <w:b/>
            <w:bCs/>
            <w:sz w:val="16"/>
            <w:szCs w:val="16"/>
            <w:lang w:val="en-US"/>
          </w:rPr>
          <w:t>28,16</w:t>
        </w:r>
        <w:tc>
          <w:tcPr>
            <w:tcW w:w="1969" w:type="pct"/>
            <w:gridSpan w:val="5"/>
            <w:tcBorders>
              <w:top w:val="nil"/>
              <w:left w:val="nil"/>
              <w:right w:val="nil"/>
            </w:tcBorders>
            <w:noWrap/>
            <w:vAlign w:val="bottom"/>
          </w:tcPr>
          <w:p w:rsidR="00C97C48" w:rsidP="00271370" w:rsidRDefault="00137A6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fldChar w:fldCharType="begin">
                <w:ffData>
                  <w:name w:val="R_IMPVENCI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fldChar w:fldCharType="end"/>
            </w:r>
            <w:bookmarkEnd w:id="2"/>
          </w:p>
        </w:tc>
      </w:tr>
      <w:tr w:rsidR="00C97C48" w:rsidTr="00F128A2">
        <w:trPr>
          <w:trHeight w:val="80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8D2431" w:rsidR="00C97C48" w:rsidP="00271370" w:rsidRDefault="00C97C48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bookmarkStart w:name="R_TIPCTA" w:id="3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C97C48" w:rsidTr="001125B6">
        <w:trPr>
          <w:trHeight w:val="80"/>
        </w:trPr>
        <w:tc>
          <w:tcPr>
            <w:tcW w:w="4031" w:type="pct"/>
            <w:gridSpan w:val="2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6D691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IPCTA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6D6914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3"/>
          </w:p>
        </w:tc>
        <w:tc>
          <w:tcPr>
            <w:tcW w:w="9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7C48" w:rsidP="00271370" w:rsidRDefault="00C97C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</w:tr>
      <w:tr w:rsidR="00F1270C" w:rsidTr="001125B6">
        <w:trPr>
          <w:trHeight w:val="132"/>
        </w:trPr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71370" w:rsidRDefault="00F127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26" w:type="pct"/>
            <w:gridSpan w:val="1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902F6" w:rsidRDefault="00886155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  </w:t>
            </w:r>
            <w:r w:rsidR="00F701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</w:t>
            </w:r>
            <w:r w:rsidR="006B43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</w:t>
            </w:r>
            <w:r w:rsidR="00DC2AD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3832C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</w:t>
            </w:r>
            <w:r w:rsidR="00CF503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5430A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C10C28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r w:rsidR="002902F6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SUCURSAL"/>
                  <w:enabled/>
                  <w:calcOnExit w:val="0"/>
                  <w:textInput>
                    <w:maxLength w:val="21"/>
                  </w:textInput>
                </w:ffData>
              </w:fldChar>
            </w:r>
            <w:bookmarkStart w:name="R_SUCURSAL" w:id="4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MONTE GRANDE</w:t>
            </w:r>
            <w:bookmarkEnd w:id="4"/>
          </w:p>
        </w:tc>
        <w:tc>
          <w:tcPr>
            <w:tcW w:w="284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71370" w:rsidRDefault="00F127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FCONDIA"/>
                  <w:enabled/>
                  <w:calcOnExit w:val="0"/>
                  <w:textInput/>
                </w:ffData>
              </w:fldChar>
            </w:r>
            <w:bookmarkStart w:name="R_FCONDIA" w:id="5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08</w:t>
            </w:r>
            <w:bookmarkEnd w:id="5"/>
          </w:p>
        </w:tc>
        <w:tc>
          <w:tcPr>
            <w:tcW w:w="64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71370" w:rsidRDefault="00E4316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</w:t>
            </w:r>
            <w:r w:rsidR="00F1270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FCONMES"/>
                  <w:enabled/>
                  <w:calcOnExit w:val="0"/>
                  <w:textInput/>
                </w:ffData>
              </w:fldChar>
            </w:r>
            <w:bookmarkStart w:name="R_FCONMES" w:id="6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MAYO</w:t>
            </w:r>
            <w:bookmarkEnd w:id="6"/>
          </w:p>
        </w:tc>
        <w:tc>
          <w:tcPr>
            <w:tcW w:w="35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A676B6" w:rsidRDefault="00F127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FCONANIO"/>
                  <w:enabled/>
                  <w:calcOnExit w:val="0"/>
                  <w:textInput/>
                </w:ffData>
              </w:fldChar>
            </w:r>
            <w:bookmarkStart w:name="R_FCONANIO" w:id="7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2019</w:t>
            </w:r>
            <w:bookmarkEnd w:id="7"/>
          </w:p>
        </w:tc>
        <w:tc>
          <w:tcPr>
            <w:tcW w:w="71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902F6" w:rsidRDefault="00A676B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name="R_ENTIDAD" w:id="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014</w:t>
            </w:r>
            <w:bookmarkEnd w:id="8"/>
            <w:r w:rsidR="00F1270C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-</w:t>
            </w:r>
            <w:bookmarkStart w:name="R_TIPCASA" w:id="9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058</w:t>
            </w:r>
            <w:bookmarkEnd w:id="9"/>
            <w:r w:rsidR="00F1270C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-</w:t>
            </w:r>
            <w:bookmarkStart w:name="R_CODDOMI" w:id="10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1842</w:t>
            </w:r>
            <w:bookmarkEnd w:id="10"/>
          </w:p>
        </w:tc>
        <w:bookmarkStart w:name="R_DIGITO1" w:id="11"/>
        <w:tc>
          <w:tcPr>
            <w:tcW w:w="9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71370" w:rsidRDefault="00F127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1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6D6914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1"/>
          </w:p>
        </w:tc>
      </w:tr>
      <w:tr w:rsidR="00C97C48" w:rsidTr="001125B6">
        <w:trPr>
          <w:trHeight w:val="89"/>
        </w:trPr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022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570610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      </w:t>
            </w:r>
            <w:bookmarkStart w:name="R_FVENCE" w:id="12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06-08-2019</w:t>
            </w:r>
            <w:bookmarkEnd w:id="12"/>
          </w:p>
        </w:tc>
        <w:tc>
          <w:tcPr>
            <w:tcW w:w="720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69729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bookmarkStart w:name="R_NCERT" w:id="13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500307-5</w:t>
            </w:r>
            <w:bookmarkEnd w:id="13"/>
          </w:p>
        </w:tc>
        <w:tc>
          <w:tcPr>
            <w:tcW w:w="1077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4B378A" w:rsidRDefault="00E4316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</w:t>
            </w:r>
            <w:r w:rsidR="004B378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ORDEN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name="R_ORDEN" w:id="14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UNIPERSONAL</w:t>
            </w:r>
            <w:bookmarkEnd w:id="14"/>
          </w:p>
        </w:tc>
        <w:bookmarkStart w:name="R_NROCERT" w:id="15"/>
        <w:r>
          <w:rPr>
            <w:rFonts w:ascii="Arial" w:hAnsi="Arial" w:cs="Arial"/>
            <w:b/>
            <w:sz w:val="16"/>
            <w:szCs w:val="16"/>
            <w:lang w:val="es-ES_tradnl"/>
          </w:rPr>
          <w:t>500307</w:t>
        </w:r>
        <w:tc>
          <w:tcPr>
            <w:tcW w:w="71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7C48" w:rsidP="00271370" w:rsidRDefault="006D6914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ROCERT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6D6914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5"/>
          </w:p>
        </w:tc>
        <w:bookmarkStart w:name="R_DIGITO2" w:id="16"/>
        <w:tc>
          <w:tcPr>
            <w:tcW w:w="9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7C48" w:rsidP="00271370" w:rsidRDefault="006D691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2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6D6914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6"/>
          </w:p>
        </w:tc>
      </w:tr>
      <w:tr w:rsidR="00C97C48" w:rsidTr="001125B6">
        <w:trPr>
          <w:cantSplit/>
          <w:trHeight w:val="369"/>
        </w:trPr>
        <w:tc>
          <w:tcPr>
            <w:tcW w:w="3314" w:type="pct"/>
            <w:gridSpan w:val="25"/>
            <w:tcBorders>
              <w:top w:val="nil"/>
              <w:left w:val="nil"/>
              <w:right w:val="nil"/>
            </w:tcBorders>
            <w:noWrap/>
            <w:tcMar>
              <w:top w:w="57" w:type="dxa"/>
            </w:tcMar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       </w:t>
            </w:r>
            <w:bookmarkStart w:name="R_IMPLETRA" w:id="17"/>
            <w:r>
              <w:rPr>
                <w:rFonts w:ascii="Arial" w:hAnsi="Arial" w:cs="Arial"/>
                <w:b/>
                <w:bCs/>
                <w:sz w:val="16"/>
                <w:szCs w:val="18"/>
              </w:rPr>
              <w:t>UVAS VEINTIOCHO CON DIECISEIS CTVOS</w:t>
            </w:r>
            <w:bookmarkEnd w:id="17"/>
          </w:p>
        </w:tc>
        <w:bookmarkStart w:name="R_CONVENC" w:id="18"/>
        <w:r>
          <w:rPr>
            <w:rFonts w:ascii="Arial" w:hAnsi="Arial" w:cs="Arial"/>
            <w:b/>
            <w:bCs/>
            <w:sz w:val="16"/>
            <w:szCs w:val="18"/>
          </w:rPr>
          <w:t>77777777777</w:t>
        </w:r>
        <w:tc>
          <w:tcPr>
            <w:tcW w:w="717" w:type="pct"/>
            <w:gridSpan w:val="2"/>
            <w:tcBorders>
              <w:top w:val="nil"/>
              <w:left w:val="nil"/>
              <w:right w:val="nil"/>
            </w:tcBorders>
          </w:tcPr>
          <w:p w:rsidR="00C97C48" w:rsidP="00271370" w:rsidRDefault="00137A64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ONVENC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8"/>
          </w:p>
        </w:tc>
        <w:bookmarkStart w:name="R_DIGITO3" w:id="19"/>
        <w:tc>
          <w:tcPr>
            <w:tcW w:w="969" w:type="pct"/>
            <w:gridSpan w:val="2"/>
            <w:tcBorders>
              <w:top w:val="nil"/>
              <w:left w:val="nil"/>
              <w:right w:val="nil"/>
            </w:tcBorders>
          </w:tcPr>
          <w:p w:rsidR="00C97C48" w:rsidP="00271370" w:rsidRDefault="00137A6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3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19"/>
          </w:p>
        </w:tc>
      </w:tr>
      <w:tr w:rsidR="005121FA" w:rsidTr="001125B6">
        <w:trPr>
          <w:cantSplit/>
          <w:trHeight w:val="23"/>
        </w:trPr>
        <w:tc>
          <w:tcPr>
            <w:tcW w:w="798" w:type="pct"/>
            <w:gridSpan w:val="4"/>
            <w:tcBorders>
              <w:top w:val="nil"/>
              <w:left w:val="nil"/>
              <w:right w:val="nil"/>
            </w:tcBorders>
            <w:tcMar>
              <w:top w:w="57" w:type="dxa"/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21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30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6" w:type="pct"/>
            <w:gridSpan w:val="4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3" w:type="pct"/>
            <w:gridSpan w:val="5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507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4" w:type="pct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Pr="00784F22"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2"/>
                <w:szCs w:val="12"/>
                <w:lang w:val="es-ES_tradnl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 xml:space="preserve">     </w:t>
            </w:r>
          </w:p>
        </w:tc>
        <w:bookmarkStart w:name="R_PFCACRE4" w:id="20"/>
        <w:tc>
          <w:tcPr>
            <w:tcW w:w="1362" w:type="pct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Pr="00784F22"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begin">
                <w:ffData>
                  <w:name w:val="R_PFCACRE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end"/>
            </w:r>
            <w:bookmarkEnd w:id="20"/>
          </w:p>
        </w:tc>
      </w:tr>
      <w:bookmarkStart w:name="R_IMPORTE" w:id="21"/>
      <w:r>
        <w:rPr>
          <w:rFonts w:ascii="OCR A Extended" w:hAnsi="OCR A Extended" w:cs="Arial"/>
          <w:b/>
          <w:bCs/>
          <w:sz w:val="16"/>
          <w:szCs w:val="16"/>
          <w:lang w:val="en-US"/>
        </w:rPr>
        <w:t>27,89</w:t>
      </w:r>
      <w:tr w:rsidR="005121FA" w:rsidTr="001125B6">
        <w:trPr>
          <w:cantSplit/>
          <w:trHeight w:val="23"/>
        </w:trPr>
        <w:tc>
          <w:tcPr>
            <w:tcW w:w="674" w:type="pct"/>
            <w:gridSpan w:val="3"/>
            <w:tcBorders>
              <w:top w:val="nil"/>
              <w:left w:val="nil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:rsidR="005121FA" w:rsidP="00936759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IMPORTE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6D6914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21"/>
          </w:p>
        </w:tc>
        <w:tc>
          <w:tcPr>
            <w:tcW w:w="211" w:type="pct"/>
            <w:gridSpan w:val="2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PLAZO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name="R_PLAZO" w:id="22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90</w:t>
            </w:r>
            <w:bookmarkEnd w:id="22"/>
          </w:p>
        </w:tc>
        <w:tc>
          <w:tcPr>
            <w:tcW w:w="354" w:type="pct"/>
            <w:gridSpan w:val="4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ind w:right="-89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NA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name="R_TNA" w:id="23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4,00</w:t>
            </w:r>
            <w:bookmarkEnd w:id="23"/>
          </w:p>
        </w:tc>
        <w:tc>
          <w:tcPr>
            <w:tcW w:w="488" w:type="pct"/>
            <w:gridSpan w:val="4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EA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name="R_TEA" w:id="24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4,06</w:t>
            </w:r>
            <w:bookmarkEnd w:id="24"/>
          </w:p>
        </w:tc>
        <w:tc>
          <w:tcPr>
            <w:tcW w:w="301" w:type="pct"/>
            <w:gridSpan w:val="2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778" w:type="pct"/>
            <w:gridSpan w:val="7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1125B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bookmarkStart w:name="R_INTERES" w:id="25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0,27</w:t>
            </w:r>
            <w:bookmarkEnd w:id="25"/>
          </w:p>
        </w:tc>
        <w:bookmarkStart w:name="R_RETGAN" w:id="26"/>
        <w:r>
          <w:rPr>
            <w:rFonts w:ascii="Arial" w:hAnsi="Arial" w:cs="Arial"/>
            <w:b/>
            <w:sz w:val="16"/>
            <w:szCs w:val="16"/>
            <w:lang w:val="es-ES_tradnl"/>
          </w:rPr>
          <w:t> </w:t>
        </w:r>
        <w:tc>
          <w:tcPr>
            <w:tcW w:w="507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begin">
                <w:ffData>
                  <w:name w:val="R_RETGAN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end"/>
            </w:r>
            <w:bookmarkEnd w:id="26"/>
          </w:p>
        </w:tc>
        <w:tc>
          <w:tcPr>
            <w:tcW w:w="324" w:type="pct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OTIZUVA"/>
                  <w:enabled/>
                  <w:calcOnExit w:val="0"/>
                  <w:textInput/>
                </w:ffData>
              </w:fldChar>
            </w:r>
            <w:bookmarkStart w:name="R_COTIZUVA" w:id="27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27"/>
          </w:p>
        </w:tc>
        <w:bookmarkStart w:name="R_PFRENOV" w:id="28"/>
        <w:r>
          <w:rPr>
            <w:rFonts w:ascii="Arial" w:hAnsi="Arial" w:cs="Arial"/>
            <w:b/>
            <w:sz w:val="16"/>
            <w:szCs w:val="16"/>
            <w:lang w:val="es-ES_tradnl"/>
          </w:rPr>
          <w:t> </w:t>
        </w:r>
        <w:tc>
          <w:tcPr>
            <w:tcW w:w="1362" w:type="pct"/>
            <w:gridSpan w:val="3"/>
            <w:tcBorders>
              <w:top w:val="nil"/>
              <w:left w:val="nil"/>
              <w:right w:val="nil"/>
            </w:tcBorders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begin">
                <w:ffData>
                  <w:name w:val="R_PFRENOV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end"/>
            </w:r>
            <w:bookmarkEnd w:id="28"/>
          </w:p>
        </w:tc>
      </w:tr>
      <w:bookmarkStart w:name="R_PFCER" w:id="29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C97C48" w:rsidTr="00F128A2">
        <w:trPr>
          <w:trHeight w:val="161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noWrap/>
            <w:tcMar>
              <w:top w:w="28" w:type="dxa"/>
            </w:tcMar>
            <w:vAlign w:val="bottom"/>
          </w:tcPr>
          <w:p w:rsidR="00C97C48" w:rsidP="00271370" w:rsidRDefault="00137A6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begin">
                <w:ffData>
                  <w:name w:val="R_PFCER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end"/>
            </w:r>
            <w:bookmarkEnd w:id="29"/>
          </w:p>
        </w:tc>
      </w:tr>
      <w:bookmarkStart w:name="R_NYAPRI" w:id="30"/>
      <w:r>
        <w:rPr>
          <w:rFonts w:ascii="OCR A Extended" w:hAnsi="OCR A Extended" w:cs="Arial"/>
          <w:b/>
          <w:bCs/>
          <w:sz w:val="16"/>
          <w:szCs w:val="16"/>
          <w:lang w:val="en-US"/>
        </w:rPr>
        <w:t>FAVIO OSVALDO,HOYUELOS</w:t>
      </w:r>
      <w:tr w:rsidR="00C97C48" w:rsidTr="001125B6">
        <w:trPr>
          <w:trHeight w:val="182"/>
        </w:trPr>
        <w:tc>
          <w:tcPr>
            <w:tcW w:w="1663" w:type="pct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PRI"/>
                  <w:enabled/>
                  <w:calcOnExit w:val="0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30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13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PRITIT"/>
                  <w:enabled/>
                  <w:calcOnExit w:val="0"/>
                  <w:textInput/>
                </w:ffData>
              </w:fldChar>
            </w:r>
            <w:bookmarkStart w:name="R_TPRITIT" w:id="31"/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t>DNI</w:t>
            </w:r>
            <w:bookmarkStart w:name="R_NPRITIT" w:id="32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34.037.413</w:t>
            </w:r>
            <w:bookmarkEnd w:id="31"/>
            <w:bookmarkEnd w:id="32"/>
          </w:p>
        </w:tc>
        <w:bookmarkStart w:name="R_TIPPRITR" w:id="33"/>
        <w:r>
          <w:rPr>
            <w:rFonts w:ascii="Arial" w:hAnsi="Arial" w:cs="Arial"/>
            <w:b/>
            <w:sz w:val="16"/>
            <w:szCs w:val="16"/>
            <w:lang w:val="es-ES_tradnl"/>
          </w:rPr>
          <w:t>CUIT</w:t>
        </w:r>
        <w:tc>
          <w:tcPr>
            <w:tcW w:w="2324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PRITR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33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bookmarkStart w:name="R_NPRITRIB" w:id="34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20-34037413-5</w:t>
            </w:r>
            <w:bookmarkEnd w:id="34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C97C48" w:rsidTr="001125B6">
        <w:trPr>
          <w:trHeight w:val="70"/>
        </w:trPr>
        <w:tc>
          <w:tcPr>
            <w:tcW w:w="1663" w:type="pct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DOMTIT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name="R_DOMTIT" w:id="35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 DE JULIO      150</w:t>
            </w:r>
            <w:bookmarkEnd w:id="35"/>
          </w:p>
        </w:tc>
        <w:bookmarkStart w:name="R_LOCTIT" w:id="36"/>
        <w:r>
          <w:rPr>
            <w:rFonts w:ascii="Arial" w:hAnsi="Arial" w:cs="Arial"/>
            <w:b/>
            <w:sz w:val="16"/>
            <w:szCs w:val="16"/>
            <w:lang w:val="es-ES_tradnl"/>
          </w:rPr>
          <w:t>C.A.B.A.</w:t>
        </w:r>
        <w:tc>
          <w:tcPr>
            <w:tcW w:w="3337" w:type="pct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R_LOCTIT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sz w:val="16"/>
              </w:rPr>
              <w:fldChar w:fldCharType="end"/>
            </w:r>
            <w:bookmarkEnd w:id="36"/>
          </w:p>
        </w:tc>
      </w:tr>
      <w:tr w:rsidR="00C97C48" w:rsidTr="001125B6">
        <w:trPr>
          <w:trHeight w:val="70"/>
        </w:trPr>
        <w:tc>
          <w:tcPr>
            <w:tcW w:w="997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OCR A Extended" w:hAnsi="OCR A Extended" w:cs="Arial"/>
                <w:b/>
                <w:bCs/>
                <w:sz w:val="26"/>
                <w:szCs w:val="26"/>
              </w:rPr>
            </w:pPr>
          </w:p>
        </w:tc>
        <w:tc>
          <w:tcPr>
            <w:tcW w:w="932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76" w:type="pct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bookmarkStart w:name="R_TSEGTIT" w:id="37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C97C48" w:rsidTr="001125B6">
        <w:trPr>
          <w:trHeight w:val="70"/>
        </w:trPr>
        <w:tc>
          <w:tcPr>
            <w:tcW w:w="997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SEGTIT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end"/>
            </w:r>
            <w:bookmarkEnd w:id="37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SEGTIT"/>
                  <w:enabled/>
                  <w:calcOnExit w:val="0"/>
                  <w:textInput/>
                </w:ffData>
              </w:fldChar>
            </w:r>
            <w:bookmarkStart w:name="R_NSEGTIT" w:id="3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38"/>
          </w:p>
        </w:tc>
        <w:bookmarkStart w:name="R_TIPSEGTR" w:id="39"/>
        <w:r>
          <w:rPr>
            <w:rFonts w:ascii="OCR A Extended" w:hAnsi="OCR A Extended" w:cs="Arial"/>
            <w:b/>
            <w:bCs/>
            <w:sz w:val="16"/>
            <w:szCs w:val="16"/>
          </w:rPr>
          <w:t> </w:t>
        </w:r>
        <w:tc>
          <w:tcPr>
            <w:tcW w:w="932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SEGTR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Start w:name="R_NSEGTRIB" w:id="40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39"/>
            <w:bookmarkEnd w:id="40"/>
          </w:p>
        </w:tc>
        <w:bookmarkStart w:name="R_NYASEG" w:id="41"/>
        <w:r>
          <w:rPr>
            <w:rFonts w:ascii="OCR A Extended" w:hAnsi="OCR A Extended" w:cs="Arial"/>
            <w:b/>
            <w:bCs/>
            <w:sz w:val="16"/>
            <w:szCs w:val="16"/>
          </w:rPr>
          <w:t> </w:t>
        </w:r>
        <w:tc>
          <w:tcPr>
            <w:tcW w:w="2876" w:type="pct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SEG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41"/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bookmarkStart w:name="R_TTERTIT" w:id="42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C97C48" w:rsidTr="001125B6">
        <w:trPr>
          <w:trHeight w:val="70"/>
        </w:trPr>
        <w:tc>
          <w:tcPr>
            <w:tcW w:w="997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TERTIT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end"/>
            </w:r>
            <w:bookmarkEnd w:id="42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TERTIT"/>
                  <w:enabled/>
                  <w:calcOnExit w:val="0"/>
                  <w:textInput/>
                </w:ffData>
              </w:fldChar>
            </w:r>
            <w:bookmarkStart w:name="R_NTERTIT" w:id="43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43"/>
          </w:p>
        </w:tc>
        <w:bookmarkStart w:name="R_TIPTERTR" w:id="44"/>
        <w:r>
          <w:rPr>
            <w:rFonts w:ascii="OCR A Extended" w:hAnsi="OCR A Extended" w:cs="Arial"/>
            <w:b/>
            <w:bCs/>
            <w:sz w:val="16"/>
            <w:szCs w:val="16"/>
          </w:rPr>
          <w:t> </w:t>
        </w:r>
        <w:tc>
          <w:tcPr>
            <w:tcW w:w="932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TERTR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Start w:name="R_NTERTRIB" w:id="45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44"/>
            <w:bookmarkEnd w:id="45"/>
          </w:p>
        </w:tc>
        <w:bookmarkStart w:name="R_NYATER" w:id="46"/>
        <w:r>
          <w:rPr>
            <w:rFonts w:ascii="OCR A Extended" w:hAnsi="OCR A Extended" w:cs="Arial"/>
            <w:b/>
            <w:bCs/>
            <w:sz w:val="16"/>
            <w:szCs w:val="16"/>
          </w:rPr>
          <w:t> </w:t>
        </w:r>
        <w:tc>
          <w:tcPr>
            <w:tcW w:w="2876" w:type="pct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TER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46"/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97C48" w:rsidTr="004904FF">
        <w:trPr>
          <w:trHeight w:val="80"/>
        </w:trPr>
        <w:tc>
          <w:tcPr>
            <w:tcW w:w="4805" w:type="pct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CANTIT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9212D2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97C48" w:rsidTr="004904FF">
        <w:trPr>
          <w:trHeight w:val="70"/>
        </w:trPr>
        <w:tc>
          <w:tcPr>
            <w:tcW w:w="4805" w:type="pct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DOMICILIO DE PAGO: </w:t>
            </w:r>
            <w:bookmarkStart w:name="R_TDOMIPAG" w:id="47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SOFIA TERRERO DE SANTAMARINA 475</w:t>
            </w:r>
            <w:bookmarkEnd w:id="47"/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bookmarkStart w:name="R_TLOCALIDAD" w:id="48"/>
      <w:r>
        <w:rPr>
          <w:rFonts w:ascii="OCR A Extended" w:hAnsi="OCR A Extended" w:cs="Arial"/>
          <w:b/>
          <w:bCs/>
          <w:sz w:val="16"/>
          <w:szCs w:val="16"/>
          <w:lang w:val="en-US"/>
        </w:rPr>
        <w:t>MONTE GRANDE</w:t>
      </w:r>
      <w:tr w:rsidR="00C97C48" w:rsidTr="004904FF">
        <w:trPr>
          <w:trHeight w:val="70"/>
        </w:trPr>
        <w:tc>
          <w:tcPr>
            <w:tcW w:w="4805" w:type="pct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LOCALIDAD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48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-</w:t>
            </w:r>
            <w:bookmarkStart w:name="R_TPROVINCIA" w:id="49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BUENOS AIRES</w:t>
            </w:r>
            <w:bookmarkEnd w:id="49"/>
          </w:p>
        </w:tc>
        <w:tc>
          <w:tcPr>
            <w:tcW w:w="195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C97C48" w:rsidP="00271370" w:rsidRDefault="00C97C4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97C48" w:rsidRDefault="00C97C48">
      <w:pPr>
        <w:rPr>
          <w:rFonts w:ascii="Arial" w:hAnsi="Arial" w:cs="Arial"/>
          <w:b/>
          <w:sz w:val="16"/>
        </w:rPr>
      </w:pPr>
    </w:p>
    <w:p w:rsidRPr="001125B6" w:rsidR="00C97C48" w:rsidRDefault="00C97C48">
      <w:pPr>
        <w:rPr>
          <w:rFonts w:ascii="Arial" w:hAnsi="Arial" w:cs="Arial"/>
          <w:b/>
          <w:sz w:val="10"/>
          <w:szCs w:val="10"/>
        </w:rPr>
      </w:pPr>
    </w:p>
    <w:p w:rsidRPr="00EC35F1" w:rsidR="00D57B0F" w:rsidRDefault="00D57B0F">
      <w:pPr>
        <w:rPr>
          <w:rFonts w:ascii="Arial" w:hAnsi="Arial" w:cs="Arial"/>
          <w:b/>
          <w:sz w:val="16"/>
          <w:szCs w:val="16"/>
        </w:rPr>
      </w:pPr>
    </w:p>
    <w:tbl>
      <w:tblPr>
        <w:tblpPr w:leftFromText="141" w:rightFromText="141" w:vertAnchor="text" w:horzAnchor="margin" w:tblpY="2"/>
        <w:tblOverlap w:val="never"/>
        <w:tblW w:w="515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"/>
        <w:gridCol w:w="773"/>
        <w:gridCol w:w="359"/>
        <w:gridCol w:w="229"/>
        <w:gridCol w:w="195"/>
        <w:gridCol w:w="219"/>
        <w:gridCol w:w="30"/>
        <w:gridCol w:w="96"/>
        <w:gridCol w:w="365"/>
        <w:gridCol w:w="201"/>
        <w:gridCol w:w="354"/>
        <w:gridCol w:w="274"/>
        <w:gridCol w:w="137"/>
        <w:gridCol w:w="408"/>
        <w:gridCol w:w="207"/>
        <w:gridCol w:w="169"/>
        <w:gridCol w:w="122"/>
        <w:gridCol w:w="120"/>
        <w:gridCol w:w="153"/>
        <w:gridCol w:w="700"/>
        <w:gridCol w:w="312"/>
        <w:gridCol w:w="277"/>
        <w:gridCol w:w="126"/>
        <w:gridCol w:w="615"/>
        <w:gridCol w:w="628"/>
        <w:gridCol w:w="809"/>
        <w:gridCol w:w="1551"/>
        <w:gridCol w:w="389"/>
      </w:tblGrid>
      <w:tr w:rsidR="00C97C48" w:rsidTr="001125B6">
        <w:trPr>
          <w:trHeight w:val="340"/>
        </w:trPr>
        <w:tc>
          <w:tcPr>
            <w:tcW w:w="1054" w:type="pct"/>
            <w:gridSpan w:val="8"/>
            <w:tcBorders>
              <w:top w:val="nil"/>
              <w:left w:val="nil"/>
              <w:right w:val="nil"/>
            </w:tcBorders>
            <w:noWrap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AMARA1"/>
                  <w:enabled/>
                  <w:calcOnExit w:val="0"/>
                  <w:textInput/>
                </w:ffData>
              </w:fldChar>
            </w:r>
            <w:bookmarkStart w:name="R_CAMARA1" w:id="50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NO COMPENSABLE POR CAMARA</w:t>
            </w:r>
            <w:bookmarkEnd w:id="50"/>
          </w:p>
        </w:tc>
        <w:tc>
          <w:tcPr>
            <w:tcW w:w="1115" w:type="pct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C97C48" w:rsidP="00271370" w:rsidRDefault="00C97C4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gridSpan w:val="6"/>
            <w:tcBorders>
              <w:top w:val="nil"/>
              <w:left w:val="nil"/>
              <w:right w:val="nil"/>
            </w:tcBorders>
            <w:noWrap/>
            <w:vAlign w:val="bottom"/>
          </w:tcPr>
          <w:p w:rsidRPr="00236E49" w:rsidR="00236E49" w:rsidP="00271370" w:rsidRDefault="00236E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10"/>
                <w:szCs w:val="10"/>
              </w:rPr>
            </w:pPr>
          </w:p>
          <w:p w:rsidR="00C97C48" w:rsidP="00271370" w:rsidRDefault="00C97C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90" w:type="pct"/>
            <w:gridSpan w:val="5"/>
            <w:tcBorders>
              <w:top w:val="nil"/>
              <w:left w:val="nil"/>
              <w:right w:val="nil"/>
            </w:tcBorders>
            <w:noWrap/>
            <w:vAlign w:val="bottom"/>
          </w:tcPr>
          <w:p w:rsidR="00C97C48" w:rsidP="00271370" w:rsidRDefault="00C97C4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fldChar w:fldCharType="begin">
                <w:ffData>
                  <w:name w:val="R_IMPVENCI1"/>
                  <w:enabled/>
                  <w:calcOnExit w:val="0"/>
                  <w:textInput/>
                </w:ffData>
              </w:fldChar>
            </w:r>
            <w:bookmarkStart w:name="R_IMPVENCI1" w:id="51"/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28,16</w:t>
            </w:r>
            <w:bookmarkEnd w:id="51"/>
          </w:p>
        </w:tc>
      </w:tr>
      <w:tr w:rsidR="00C97C48" w:rsidTr="00A73CB7">
        <w:trPr>
          <w:trHeight w:val="80"/>
        </w:trPr>
        <w:tc>
          <w:tcPr>
            <w:tcW w:w="5000" w:type="pct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B94346" w:rsidR="00C97C48" w:rsidP="00271370" w:rsidRDefault="00C97C4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  <w:bookmarkStart w:name="R_TIPCTA1" w:id="52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C97C48" w:rsidTr="001125B6">
        <w:trPr>
          <w:trHeight w:val="218"/>
        </w:trPr>
        <w:tc>
          <w:tcPr>
            <w:tcW w:w="4032" w:type="pct"/>
            <w:gridSpan w:val="2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97C48" w:rsidP="00271370" w:rsidRDefault="006D691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IPCTA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6D6914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52"/>
          </w:p>
        </w:tc>
        <w:tc>
          <w:tcPr>
            <w:tcW w:w="96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7C48" w:rsidP="00271370" w:rsidRDefault="00C97C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</w:tr>
      <w:tr w:rsidR="00F1270C" w:rsidTr="001125B6">
        <w:trPr>
          <w:trHeight w:val="132"/>
        </w:trPr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71370" w:rsidRDefault="00F127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17" w:type="pct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902F6" w:rsidRDefault="00886155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  </w:t>
            </w:r>
            <w:r w:rsidR="00F701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</w:t>
            </w:r>
            <w:r w:rsidR="006B43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</w:t>
            </w:r>
            <w:r w:rsidR="00DC2AD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3832C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</w:t>
            </w:r>
            <w:r w:rsidR="00CF5037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5430A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</w:t>
            </w:r>
            <w:r w:rsidR="00C10C28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r w:rsidR="002902F6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SUCURSAL1"/>
                  <w:enabled/>
                  <w:calcOnExit w:val="0"/>
                  <w:textInput>
                    <w:maxLength w:val="21"/>
                  </w:textInput>
                </w:ffData>
              </w:fldChar>
            </w:r>
            <w:bookmarkStart w:name="R_SUCURSAL1" w:id="53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MONTE GRANDE</w:t>
            </w:r>
            <w:bookmarkEnd w:id="53"/>
          </w:p>
        </w:tc>
        <w:bookmarkStart w:name="R_FCONDIA1" w:id="54"/>
        <w:r>
          <w:rPr>
            <w:rFonts w:ascii="Arial" w:hAnsi="Arial" w:cs="Arial"/>
            <w:b/>
            <w:sz w:val="16"/>
            <w:szCs w:val="16"/>
            <w:lang w:val="es-ES_tradnl"/>
          </w:rPr>
          <w:t>08</w:t>
        </w:r>
        <w:tc>
          <w:tcPr>
            <w:tcW w:w="281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1270C" w:rsidP="00271370" w:rsidRDefault="00EE211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FCONDIA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EE211F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54"/>
          </w:p>
        </w:tc>
        <w:tc>
          <w:tcPr>
            <w:tcW w:w="64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71370" w:rsidRDefault="00E4316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bookmarkStart w:name="R_FCONMES1" w:id="55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MAYO</w:t>
            </w:r>
            <w:bookmarkEnd w:id="55"/>
          </w:p>
        </w:tc>
        <w:bookmarkStart w:name="R_FCONANIO1" w:id="56"/>
        <w:r>
          <w:rPr>
            <w:rFonts w:ascii="Arial" w:hAnsi="Arial" w:cs="Arial"/>
            <w:b/>
            <w:sz w:val="16"/>
            <w:szCs w:val="16"/>
            <w:lang w:val="es-ES_tradnl"/>
          </w:rPr>
          <w:t>2019</w:t>
        </w:r>
        <w:tc>
          <w:tcPr>
            <w:tcW w:w="37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A676B6" w:rsidRDefault="00F1270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FCONANIO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6D6914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56"/>
          </w:p>
        </w:tc>
        <w:tc>
          <w:tcPr>
            <w:tcW w:w="7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902F6" w:rsidRDefault="00A676B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name="R_ENTIDAD1" w:id="57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014</w:t>
            </w:r>
            <w:bookmarkEnd w:id="57"/>
            <w:r w:rsidR="00F1270C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-</w:t>
            </w:r>
            <w:bookmarkStart w:name="R_TIPCASA1" w:id="5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058</w:t>
            </w:r>
            <w:bookmarkEnd w:id="58"/>
            <w:r w:rsidR="00F1270C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-</w:t>
            </w:r>
            <w:bookmarkStart w:name="R_CODDOMI1" w:id="59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1842</w:t>
            </w:r>
            <w:bookmarkEnd w:id="59"/>
          </w:p>
        </w:tc>
        <w:bookmarkStart w:name="R_DIGITO11" w:id="60"/>
        <w:tc>
          <w:tcPr>
            <w:tcW w:w="96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270C" w:rsidP="00271370" w:rsidRDefault="00F1270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11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6D6914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60"/>
          </w:p>
        </w:tc>
      </w:tr>
      <w:tr w:rsidR="007D5436" w:rsidTr="001125B6">
        <w:trPr>
          <w:trHeight w:val="89"/>
        </w:trPr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021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570610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           </w:t>
            </w:r>
            <w:bookmarkStart w:name="R_FVENCE1" w:id="61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06-08-2019</w:t>
            </w:r>
            <w:bookmarkEnd w:id="61"/>
          </w:p>
        </w:tc>
        <w:tc>
          <w:tcPr>
            <w:tcW w:w="716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bookmarkStart w:name="R_NCERT1" w:id="62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500307-5</w:t>
            </w:r>
            <w:bookmarkEnd w:id="62"/>
          </w:p>
        </w:tc>
        <w:tc>
          <w:tcPr>
            <w:tcW w:w="1086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4B378A" w:rsidRDefault="00E4316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</w:t>
            </w:r>
            <w:r w:rsidR="004B378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ORDEN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name="R_ORDEN1" w:id="63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UNIPERSONAL</w:t>
            </w:r>
            <w:bookmarkEnd w:id="63"/>
          </w:p>
        </w:tc>
        <w:bookmarkStart w:name="R_NROCERT1" w:id="64"/>
        <w:r>
          <w:rPr>
            <w:rFonts w:ascii="Arial" w:hAnsi="Arial" w:cs="Arial"/>
            <w:b/>
            <w:sz w:val="16"/>
            <w:szCs w:val="16"/>
            <w:lang w:val="es-ES_tradnl"/>
          </w:rPr>
          <w:t>500307</w:t>
        </w:r>
        <w:tc>
          <w:tcPr>
            <w:tcW w:w="7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436" w:rsidP="00271370" w:rsidRDefault="006D6914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ROCERT1"/>
                  <w:enabled/>
                  <w:calcOnExit w:val="0"/>
                  <w:textInput/>
                </w:ffData>
              </w:fldCha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6D6914"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64"/>
          </w:p>
        </w:tc>
        <w:tc>
          <w:tcPr>
            <w:tcW w:w="96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21"/>
                  <w:enabled/>
                  <w:calcOnExit w:val="0"/>
                  <w:textInput/>
                </w:ffData>
              </w:fldChar>
            </w:r>
            <w:bookmarkStart w:name="R_DIGITO21" w:id="65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65"/>
          </w:p>
        </w:tc>
      </w:tr>
      <w:tr w:rsidR="007D5436" w:rsidTr="001125B6">
        <w:trPr>
          <w:cantSplit/>
          <w:trHeight w:val="369"/>
        </w:trPr>
        <w:tc>
          <w:tcPr>
            <w:tcW w:w="3316" w:type="pct"/>
            <w:gridSpan w:val="24"/>
            <w:tcBorders>
              <w:top w:val="nil"/>
              <w:left w:val="nil"/>
              <w:right w:val="nil"/>
            </w:tcBorders>
            <w:noWrap/>
            <w:tcMar>
              <w:top w:w="57" w:type="dxa"/>
            </w:tcMar>
          </w:tcPr>
          <w:p w:rsidR="007D5436" w:rsidP="00271370" w:rsidRDefault="008D7B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8"/>
              </w:rPr>
            </w:pPr>
            <w:bookmarkStart w:name="R_IMPLETRA1" w:id="66"/>
            <w:r>
              <w:rPr>
                <w:rFonts w:ascii="Arial" w:hAnsi="Arial" w:cs="Arial"/>
                <w:b/>
                <w:bCs/>
                <w:sz w:val="18"/>
                <w:szCs w:val="18"/>
              </w:rPr>
              <w:t>UVAS VEINTIOCHO CON DIECISEIS CTVOS</w:t>
            </w:r>
            <w:bookmarkEnd w:id="66"/>
          </w:p>
        </w:tc>
        <w:tc>
          <w:tcPr>
            <w:tcW w:w="716" w:type="pct"/>
            <w:gridSpan w:val="2"/>
            <w:tcBorders>
              <w:top w:val="nil"/>
              <w:left w:val="nil"/>
              <w:right w:val="nil"/>
            </w:tcBorders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ONVENC1"/>
                  <w:enabled/>
                  <w:calcOnExit w:val="0"/>
                  <w:textInput/>
                </w:ffData>
              </w:fldChar>
            </w:r>
            <w:bookmarkStart w:name="R_CONVENC1" w:id="67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77777777777</w:t>
            </w:r>
            <w:bookmarkEnd w:id="67"/>
          </w:p>
        </w:tc>
        <w:tc>
          <w:tcPr>
            <w:tcW w:w="968" w:type="pct"/>
            <w:gridSpan w:val="2"/>
            <w:tcBorders>
              <w:top w:val="nil"/>
              <w:left w:val="nil"/>
              <w:right w:val="nil"/>
            </w:tcBorders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DIGITO31"/>
                  <w:enabled/>
                  <w:calcOnExit w:val="0"/>
                  <w:textInput/>
                </w:ffData>
              </w:fldChar>
            </w:r>
            <w:bookmarkStart w:name="R_DIGITO31" w:id="6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68"/>
          </w:p>
        </w:tc>
      </w:tr>
      <w:tr w:rsidR="005121FA" w:rsidTr="001125B6">
        <w:trPr>
          <w:cantSplit/>
          <w:trHeight w:val="23"/>
        </w:trPr>
        <w:tc>
          <w:tcPr>
            <w:tcW w:w="785" w:type="pct"/>
            <w:gridSpan w:val="4"/>
            <w:tcBorders>
              <w:top w:val="nil"/>
              <w:left w:val="nil"/>
              <w:right w:val="nil"/>
            </w:tcBorders>
            <w:tcMar>
              <w:top w:w="57" w:type="dxa"/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21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30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1" w:type="pct"/>
            <w:gridSpan w:val="5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507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tcFitText/>
            <w:vAlign w:val="bottom"/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:rsidRPr="00784F22"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2"/>
                <w:szCs w:val="12"/>
                <w:lang w:val="es-ES_tradnl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 xml:space="preserve">     </w:t>
            </w:r>
          </w:p>
        </w:tc>
        <w:bookmarkStart w:name="R_PFCACRE41" w:id="69"/>
        <w:tc>
          <w:tcPr>
            <w:tcW w:w="1371" w:type="pct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Pr="00784F22"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begin">
                <w:ffData>
                  <w:name w:val="R_PFCACRE4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end"/>
            </w:r>
            <w:bookmarkEnd w:id="69"/>
          </w:p>
        </w:tc>
      </w:tr>
      <w:bookmarkStart w:name="R_IMPORTE1" w:id="70"/>
      <w:r>
        <w:rPr>
          <w:rFonts w:ascii="OCR A Extended" w:hAnsi="OCR A Extended" w:cs="Arial"/>
          <w:b/>
          <w:bCs/>
          <w:sz w:val="16"/>
          <w:szCs w:val="16"/>
          <w:lang w:val="en-US"/>
        </w:rPr>
        <w:t>27,89</w:t>
      </w:r>
      <w:tr w:rsidR="005121FA" w:rsidTr="001125B6">
        <w:trPr>
          <w:cantSplit/>
          <w:trHeight w:val="23"/>
        </w:trPr>
        <w:tc>
          <w:tcPr>
            <w:tcW w:w="671" w:type="pct"/>
            <w:gridSpan w:val="3"/>
            <w:tcBorders>
              <w:top w:val="nil"/>
              <w:left w:val="nil"/>
              <w:right w:val="nil"/>
            </w:tcBorders>
            <w:tcMar>
              <w:top w:w="57" w:type="dxa"/>
              <w:left w:w="57" w:type="dxa"/>
              <w:right w:w="57" w:type="dxa"/>
            </w:tcMar>
          </w:tcPr>
          <w:p w:rsidR="005121FA" w:rsidP="00936759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IMPORTE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70"/>
          </w:p>
        </w:tc>
        <w:tc>
          <w:tcPr>
            <w:tcW w:w="211" w:type="pct"/>
            <w:gridSpan w:val="2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PLAZ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name="R_PLAZO1" w:id="71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90</w:t>
            </w:r>
            <w:bookmarkEnd w:id="71"/>
          </w:p>
        </w:tc>
        <w:tc>
          <w:tcPr>
            <w:tcW w:w="354" w:type="pct"/>
            <w:gridSpan w:val="4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ind w:right="-89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NA1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name="R_TNA1" w:id="72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4,00</w:t>
            </w:r>
            <w:bookmarkEnd w:id="72"/>
          </w:p>
        </w:tc>
        <w:tc>
          <w:tcPr>
            <w:tcW w:w="482" w:type="pct"/>
            <w:gridSpan w:val="4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TEA1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name="R_TEA1" w:id="73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4,06</w:t>
            </w:r>
            <w:bookmarkEnd w:id="73"/>
          </w:p>
        </w:tc>
        <w:tc>
          <w:tcPr>
            <w:tcW w:w="306" w:type="pct"/>
            <w:gridSpan w:val="2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785" w:type="pct"/>
            <w:gridSpan w:val="6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1125B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bookmarkStart w:name="R_INTERES1" w:id="74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0,27</w:t>
            </w:r>
            <w:bookmarkEnd w:id="74"/>
          </w:p>
        </w:tc>
        <w:bookmarkStart w:name="R_RETGAN1" w:id="75"/>
        <w:r>
          <w:rPr>
            <w:rFonts w:ascii="Arial" w:hAnsi="Arial" w:cs="Arial"/>
            <w:b/>
            <w:sz w:val="16"/>
            <w:szCs w:val="16"/>
            <w:lang w:val="es-ES_tradnl"/>
          </w:rPr>
          <w:t> </w:t>
        </w:r>
        <w:tc>
          <w:tcPr>
            <w:tcW w:w="507" w:type="pct"/>
            <w:gridSpan w:val="3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begin">
                <w:ffData>
                  <w:name w:val="R_RETGAN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fldChar w:fldCharType="end"/>
            </w:r>
            <w:bookmarkEnd w:id="75"/>
          </w:p>
        </w:tc>
        <w:bookmarkStart w:name="R_COTIZUVA1" w:id="76"/>
        <w:tc>
          <w:tcPr>
            <w:tcW w:w="313" w:type="pct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COTIZUVA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instrText xml:space="preserve"> FORMTEXT </w:instrText>
            </w:r>
            <w:r w:rsidRPr="005121FA" w:rsidR="00764AEF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end"/>
            </w:r>
            <w:bookmarkEnd w:id="76"/>
          </w:p>
        </w:tc>
        <w:bookmarkStart w:name="R_PFRENOV1" w:id="77"/>
        <w:r>
          <w:rPr>
            <w:rFonts w:ascii="Arial" w:hAnsi="Arial" w:cs="Arial"/>
            <w:b/>
            <w:sz w:val="16"/>
            <w:szCs w:val="16"/>
            <w:lang w:val="es-ES_tradnl"/>
          </w:rPr>
          <w:t> </w:t>
        </w:r>
        <w:tc>
          <w:tcPr>
            <w:tcW w:w="1371" w:type="pct"/>
            <w:gridSpan w:val="3"/>
            <w:tcBorders>
              <w:top w:val="nil"/>
              <w:left w:val="nil"/>
              <w:right w:val="nil"/>
            </w:tcBorders>
          </w:tcPr>
          <w:p w:rsidR="005121FA" w:rsidP="00271370" w:rsidRDefault="005121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begin">
                <w:ffData>
                  <w:name w:val="R_PFRENOV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  <w:lang w:val="en-US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fldChar w:fldCharType="end"/>
            </w:r>
            <w:bookmarkEnd w:id="77"/>
          </w:p>
        </w:tc>
      </w:tr>
      <w:bookmarkStart w:name="R_PFCER1" w:id="78"/>
      <w:r>
        <w:rPr>
          <w:rFonts w:ascii="OCR A Extended" w:hAnsi="OCR A Extended" w:cs="Arial"/>
          <w:b/>
          <w:bCs/>
          <w:sz w:val="16"/>
          <w:szCs w:val="16"/>
          <w:lang w:val="en-US"/>
        </w:rPr>
        <w:t> </w:t>
      </w:r>
      <w:tr w:rsidR="007D5436" w:rsidTr="00A73CB7">
        <w:trPr>
          <w:trHeight w:val="161"/>
        </w:trPr>
        <w:tc>
          <w:tcPr>
            <w:tcW w:w="5000" w:type="pct"/>
            <w:gridSpan w:val="28"/>
            <w:tcBorders>
              <w:top w:val="nil"/>
              <w:left w:val="nil"/>
              <w:bottom w:val="nil"/>
              <w:right w:val="nil"/>
            </w:tcBorders>
            <w:noWrap/>
            <w:tcMar>
              <w:top w:w="28" w:type="dxa"/>
            </w:tcMar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begin">
                <w:ffData>
                  <w:name w:val="R_PFCER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sz w:val="12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fldChar w:fldCharType="end"/>
            </w:r>
            <w:bookmarkEnd w:id="78"/>
          </w:p>
        </w:tc>
      </w:tr>
      <w:tr w:rsidR="007D5436" w:rsidTr="001125B6">
        <w:trPr>
          <w:trHeight w:val="182"/>
        </w:trPr>
        <w:tc>
          <w:tcPr>
            <w:tcW w:w="1650" w:type="pct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PRI1"/>
                  <w:enabled/>
                  <w:calcOnExit w:val="0"/>
                  <w:textInput>
                    <w:maxLength w:val="26"/>
                  </w:textInput>
                </w:ffData>
              </w:fldChar>
            </w:r>
            <w:bookmarkStart w:name="R_NYAPRI1" w:id="79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FAVIO OSVALDO,HOYUELOS</w:t>
            </w:r>
            <w:bookmarkEnd w:id="79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04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PRITIT1"/>
                  <w:enabled/>
                  <w:calcOnExit w:val="0"/>
                  <w:textInput/>
                </w:ffData>
              </w:fldChar>
            </w:r>
            <w:bookmarkStart w:name="R_TPRITIT1" w:id="80"/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t>DNI</w:t>
            </w:r>
            <w:bookmarkEnd w:id="80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PRITIT1"/>
                  <w:enabled/>
                  <w:calcOnExit w:val="0"/>
                  <w:textInput/>
                </w:ffData>
              </w:fldChar>
            </w:r>
            <w:bookmarkStart w:name="R_NPRITIT1" w:id="81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34.037.413</w:t>
            </w:r>
            <w:bookmarkEnd w:id="81"/>
          </w:p>
        </w:tc>
        <w:tc>
          <w:tcPr>
            <w:tcW w:w="2347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PRITR1"/>
                  <w:enabled/>
                  <w:calcOnExit w:val="0"/>
                  <w:textInput/>
                </w:ffData>
              </w:fldChar>
            </w:r>
            <w:bookmarkStart w:name="R_TIPPRITR1" w:id="82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CUIT</w:t>
            </w:r>
            <w:bookmarkEnd w:id="82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PRITRIB1"/>
                  <w:enabled/>
                  <w:calcOnExit w:val="0"/>
                  <w:textInput/>
                </w:ffData>
              </w:fldChar>
            </w:r>
            <w:bookmarkStart w:name="R_NPRITRIB1" w:id="83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20-34037413-5</w:t>
            </w:r>
            <w:bookmarkEnd w:id="83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bookmarkStart w:name="R_DOMTIT1" w:id="84"/>
      <w:r>
        <w:rPr>
          <w:rFonts w:ascii="OCR A Extended" w:hAnsi="OCR A Extended" w:cs="Arial"/>
          <w:b/>
          <w:bCs/>
          <w:sz w:val="16"/>
          <w:szCs w:val="16"/>
          <w:lang w:val="en-US"/>
        </w:rPr>
        <w:t>9 DE JULIO      150</w:t>
      </w:r>
      <w:tr w:rsidR="007D5436" w:rsidTr="001125B6">
        <w:trPr>
          <w:trHeight w:val="70"/>
        </w:trPr>
        <w:tc>
          <w:tcPr>
            <w:tcW w:w="1650" w:type="pct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DOMTI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84"/>
          </w:p>
        </w:tc>
        <w:bookmarkStart w:name="R_LOCTIT1" w:id="85"/>
        <w:r>
          <w:rPr>
            <w:rFonts w:ascii="Arial" w:hAnsi="Arial" w:cs="Arial"/>
            <w:b/>
            <w:sz w:val="16"/>
            <w:szCs w:val="16"/>
            <w:lang w:val="es-ES_tradnl"/>
          </w:rPr>
          <w:t>C.A.B.A.</w:t>
        </w:r>
        <w:tc>
          <w:tcPr>
            <w:tcW w:w="3350" w:type="pct"/>
            <w:gridSpan w:val="1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R_LOCTIT1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</w:rPr>
              <w:t> </w:t>
            </w:r>
            <w:r>
              <w:rPr>
                <w:rFonts w:ascii="Arial" w:hAnsi="Arial" w:cs="Arial"/>
                <w:b/>
                <w:sz w:val="16"/>
              </w:rPr>
              <w:fldChar w:fldCharType="end"/>
            </w:r>
            <w:bookmarkEnd w:id="85"/>
          </w:p>
        </w:tc>
      </w:tr>
      <w:tr w:rsidR="007D5436" w:rsidTr="001125B6">
        <w:trPr>
          <w:trHeight w:val="70"/>
        </w:trPr>
        <w:tc>
          <w:tcPr>
            <w:tcW w:w="991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OCR A Extended" w:hAnsi="OCR A Extended" w:cs="Arial"/>
                <w:b/>
                <w:bCs/>
                <w:sz w:val="26"/>
                <w:szCs w:val="26"/>
              </w:rPr>
            </w:pPr>
          </w:p>
        </w:tc>
        <w:tc>
          <w:tcPr>
            <w:tcW w:w="930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84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D5436" w:rsidTr="001125B6">
        <w:trPr>
          <w:trHeight w:val="70"/>
        </w:trPr>
        <w:tc>
          <w:tcPr>
            <w:tcW w:w="991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SEGTIT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name="R_TSEGTIT1" w:id="86"/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t> </w:t>
            </w:r>
            <w:bookmarkEnd w:id="86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SEGTIT1"/>
                  <w:enabled/>
                  <w:calcOnExit w:val="0"/>
                  <w:textInput/>
                </w:ffData>
              </w:fldChar>
            </w:r>
            <w:bookmarkStart w:name="R_NSEGTIT1" w:id="87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87"/>
          </w:p>
        </w:tc>
        <w:tc>
          <w:tcPr>
            <w:tcW w:w="930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SEGTR1"/>
                  <w:enabled/>
                  <w:calcOnExit w:val="0"/>
                  <w:textInput/>
                </w:ffData>
              </w:fldChar>
            </w:r>
            <w:bookmarkStart w:name="R_TIPSEGTR1" w:id="8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88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SEGTRIB1"/>
                  <w:enabled/>
                  <w:calcOnExit w:val="0"/>
                  <w:textInput/>
                </w:ffData>
              </w:fldChar>
            </w:r>
            <w:bookmarkStart w:name="R_NSEGTRIB1" w:id="89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89"/>
          </w:p>
        </w:tc>
        <w:tc>
          <w:tcPr>
            <w:tcW w:w="2884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SEG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name="R_NYASEG1" w:id="90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 </w:t>
            </w:r>
            <w:bookmarkEnd w:id="90"/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D5436" w:rsidTr="001125B6">
        <w:trPr>
          <w:trHeight w:val="70"/>
        </w:trPr>
        <w:tc>
          <w:tcPr>
            <w:tcW w:w="991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fldChar w:fldCharType="begin">
                <w:ffData>
                  <w:name w:val="R_TTERTIT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name="R_TTERTIT1" w:id="91"/>
            <w:r>
              <w:rPr>
                <w:rFonts w:ascii="OCR A Extended" w:hAnsi="OCR A Extended" w:cs="Arial"/>
                <w:b/>
                <w:bCs/>
                <w:sz w:val="16"/>
                <w:szCs w:val="16"/>
              </w:rPr>
              <w:t> </w:t>
            </w:r>
            <w:bookmarkEnd w:id="91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TERTIT1"/>
                  <w:enabled/>
                  <w:calcOnExit w:val="0"/>
                  <w:textInput/>
                </w:ffData>
              </w:fldChar>
            </w:r>
            <w:bookmarkStart w:name="R_NTERTIT1" w:id="92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92"/>
          </w:p>
        </w:tc>
        <w:tc>
          <w:tcPr>
            <w:tcW w:w="930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IPTERTR1"/>
                  <w:enabled/>
                  <w:calcOnExit w:val="0"/>
                  <w:textInput/>
                </w:ffData>
              </w:fldChar>
            </w:r>
            <w:bookmarkStart w:name="R_TIPTERTR1" w:id="93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93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NTERTRIB1"/>
                  <w:enabled/>
                  <w:calcOnExit w:val="0"/>
                  <w:textInput/>
                </w:ffData>
              </w:fldChar>
            </w:r>
            <w:bookmarkStart w:name="R_NTERTRIB1" w:id="94"/>
            <w:r>
              <w:rPr>
                <w:rFonts w:ascii="OCR A Extended" w:hAnsi="OCR A Extended" w:cs="Arial"/>
                <w:b/>
                <w:bCs/>
                <w:sz w:val="16"/>
                <w:szCs w:val="16"/>
                <w:lang w:val="en-US"/>
              </w:rPr>
              <w:t> </w:t>
            </w:r>
            <w:bookmarkEnd w:id="94"/>
          </w:p>
        </w:tc>
        <w:tc>
          <w:tcPr>
            <w:tcW w:w="2884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NYATER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name="R_NYATER1" w:id="95"/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 </w:t>
            </w:r>
            <w:bookmarkEnd w:id="95"/>
          </w:p>
        </w:tc>
        <w:tc>
          <w:tcPr>
            <w:tcW w:w="194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bookmarkStart w:name="R_CANTIT1" w:id="96"/>
      <w:r>
        <w:rPr>
          <w:rFonts w:ascii="OCR A Extended" w:hAnsi="OCR A Extended" w:cs="Arial"/>
          <w:b/>
          <w:bCs/>
          <w:sz w:val="16"/>
          <w:szCs w:val="16"/>
          <w:lang w:val="en-US"/>
        </w:rPr>
        <w:t>TITULARES:   1</w:t>
      </w:r>
      <w:tr w:rsidR="007D5436" w:rsidTr="00A73CB7">
        <w:trPr>
          <w:trHeight w:val="70"/>
        </w:trPr>
        <w:tc>
          <w:tcPr>
            <w:tcW w:w="4806" w:type="pct"/>
            <w:gridSpan w:val="2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begin">
                <w:ffData>
                  <w:name w:val="R_CANTI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instrText xml:space="preserve"> FORMTEXT </w:instrText>
            </w:r>
            <w:r w:rsidRPr="009212D2">
              <w:rPr>
                <w:rFonts w:ascii="Arial" w:hAnsi="Arial" w:cs="Arial"/>
                <w:b/>
                <w:sz w:val="16"/>
                <w:szCs w:val="16"/>
                <w:lang w:val="es-ES_tradnl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fldChar w:fldCharType="end"/>
            </w:r>
            <w:bookmarkEnd w:id="96"/>
          </w:p>
        </w:tc>
        <w:tc>
          <w:tcPr>
            <w:tcW w:w="194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D5436" w:rsidTr="00A73CB7">
        <w:trPr>
          <w:trHeight w:val="70"/>
        </w:trPr>
        <w:tc>
          <w:tcPr>
            <w:tcW w:w="4806" w:type="pct"/>
            <w:gridSpan w:val="2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DOMICILIO DE PAGO: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DOMIPAG1"/>
                  <w:enabled/>
                  <w:calcOnExit w:val="0"/>
                  <w:textInput/>
                </w:ffData>
              </w:fldChar>
            </w:r>
            <w:bookmarkStart w:name="R_TDOMIPAG1" w:id="97"/>
            <w: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SOFIA TERRERO DE SANTAMARINA 475</w:t>
            </w:r>
            <w:bookmarkEnd w:id="97"/>
          </w:p>
        </w:tc>
        <w:tc>
          <w:tcPr>
            <w:tcW w:w="194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D5436" w:rsidTr="00A73CB7">
        <w:trPr>
          <w:trHeight w:val="70"/>
        </w:trPr>
        <w:tc>
          <w:tcPr>
            <w:tcW w:w="4806" w:type="pct"/>
            <w:gridSpan w:val="2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D5436" w:rsidP="00271370" w:rsidRDefault="007D54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LOCALIDAD1"/>
                  <w:enabled/>
                  <w:calcOnExit w:val="0"/>
                  <w:textInput/>
                </w:ffData>
              </w:fldChar>
            </w:r>
            <w:bookmarkStart w:name="R_TLOCALIDAD1" w:id="98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MONTE GRANDE</w:t>
            </w:r>
            <w:bookmarkEnd w:id="98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fldChar w:fldCharType="begin">
                <w:ffData>
                  <w:name w:val="R_TPROVINCIA1"/>
                  <w:enabled/>
                  <w:calcOnExit w:val="0"/>
                  <w:textInput/>
                </w:ffData>
              </w:fldChar>
            </w:r>
            <w:bookmarkStart w:name="R_TPROVINCIA1" w:id="99"/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BUENOS AIRES</w:t>
            </w:r>
            <w:bookmarkEnd w:id="99"/>
          </w:p>
        </w:tc>
        <w:tc>
          <w:tcPr>
            <w:tcW w:w="194" w:type="pct"/>
            <w:tcBorders>
              <w:top w:val="nil"/>
              <w:left w:val="nil"/>
              <w:bottom w:val="nil"/>
            </w:tcBorders>
            <w:noWrap/>
            <w:vAlign w:val="bottom"/>
          </w:tcPr>
          <w:p w:rsidR="007D5436" w:rsidP="00271370" w:rsidRDefault="007D543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97C48" w:rsidRDefault="00C97C48">
      <w:pPr>
        <w:rPr>
          <w:rFonts w:ascii="Arial" w:hAnsi="Arial" w:cs="Arial"/>
          <w:b/>
          <w:sz w:val="16"/>
          <w:szCs w:val="16"/>
        </w:rPr>
      </w:pPr>
    </w:p>
    <w:sectPr w:rsidR="00C97C48" w:rsidSect="00FF0442">
      <w:pgSz w:w="12247" w:h="11340" w:code="9"/>
      <w:pgMar w:top="369" w:right="851" w:bottom="0" w:left="1797" w:header="709" w:footer="709" w:gutter="0"/>
      <w:paperSrc w:first="4" w:other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14" w:rsidRDefault="00AA0B14" w:rsidP="00732848">
      <w:r>
        <w:separator/>
      </w:r>
    </w:p>
  </w:endnote>
  <w:endnote w:type="continuationSeparator" w:id="0">
    <w:p w:rsidR="00AA0B14" w:rsidRDefault="00AA0B14" w:rsidP="0073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CR A Extended">
    <w:altName w:val="MV Boli"/>
    <w:charset w:val="00"/>
    <w:family w:val="modern"/>
    <w:pitch w:val="variable"/>
    <w:sig w:usb0="00000003" w:usb1="00000000" w:usb2="00000000" w:usb3="00000000" w:csb0="00000001" w:csb1="00000000"/>
  </w:font>
  <w:font w:name="Arial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14" w:rsidRDefault="00AA0B14" w:rsidP="00732848">
      <w:r>
        <w:separator/>
      </w:r>
    </w:p>
  </w:footnote>
  <w:footnote w:type="continuationSeparator" w:id="0">
    <w:p w:rsidR="00AA0B14" w:rsidRDefault="00AA0B14" w:rsidP="00732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attachedTemplate r:id="rId1"/>
  <w:doNotTrackMove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D01"/>
    <w:rsid w:val="00035245"/>
    <w:rsid w:val="000367CC"/>
    <w:rsid w:val="00064D5B"/>
    <w:rsid w:val="00087B26"/>
    <w:rsid w:val="000C5DBC"/>
    <w:rsid w:val="000D356B"/>
    <w:rsid w:val="000D420A"/>
    <w:rsid w:val="000F281A"/>
    <w:rsid w:val="000F6F9E"/>
    <w:rsid w:val="001125B6"/>
    <w:rsid w:val="00131F0E"/>
    <w:rsid w:val="00137A64"/>
    <w:rsid w:val="00141272"/>
    <w:rsid w:val="00147B30"/>
    <w:rsid w:val="00153BBA"/>
    <w:rsid w:val="00163D39"/>
    <w:rsid w:val="001C5169"/>
    <w:rsid w:val="00235F85"/>
    <w:rsid w:val="00236E49"/>
    <w:rsid w:val="00262E2F"/>
    <w:rsid w:val="00271370"/>
    <w:rsid w:val="002762FD"/>
    <w:rsid w:val="00280410"/>
    <w:rsid w:val="002902F6"/>
    <w:rsid w:val="00292E2E"/>
    <w:rsid w:val="002A57C0"/>
    <w:rsid w:val="002A7070"/>
    <w:rsid w:val="002D51E5"/>
    <w:rsid w:val="002E6E39"/>
    <w:rsid w:val="003209D2"/>
    <w:rsid w:val="00366677"/>
    <w:rsid w:val="00372A93"/>
    <w:rsid w:val="003832C3"/>
    <w:rsid w:val="003838D9"/>
    <w:rsid w:val="003C7A3F"/>
    <w:rsid w:val="003F7A15"/>
    <w:rsid w:val="0040562D"/>
    <w:rsid w:val="00435633"/>
    <w:rsid w:val="0046192B"/>
    <w:rsid w:val="00461D01"/>
    <w:rsid w:val="00471045"/>
    <w:rsid w:val="0048692A"/>
    <w:rsid w:val="004904FF"/>
    <w:rsid w:val="00496D74"/>
    <w:rsid w:val="004B378A"/>
    <w:rsid w:val="004C6944"/>
    <w:rsid w:val="004D4AF4"/>
    <w:rsid w:val="005121FA"/>
    <w:rsid w:val="005317E8"/>
    <w:rsid w:val="005430A2"/>
    <w:rsid w:val="00545BA1"/>
    <w:rsid w:val="00554709"/>
    <w:rsid w:val="00561782"/>
    <w:rsid w:val="00570610"/>
    <w:rsid w:val="005A03B9"/>
    <w:rsid w:val="005B73CF"/>
    <w:rsid w:val="00611B7E"/>
    <w:rsid w:val="00620DB0"/>
    <w:rsid w:val="006967B7"/>
    <w:rsid w:val="00697290"/>
    <w:rsid w:val="006B434D"/>
    <w:rsid w:val="006C7937"/>
    <w:rsid w:val="006D6914"/>
    <w:rsid w:val="006E7B96"/>
    <w:rsid w:val="006F5004"/>
    <w:rsid w:val="00732848"/>
    <w:rsid w:val="00735BFA"/>
    <w:rsid w:val="00736DAB"/>
    <w:rsid w:val="007609D5"/>
    <w:rsid w:val="00764AEF"/>
    <w:rsid w:val="0076767D"/>
    <w:rsid w:val="00784C9C"/>
    <w:rsid w:val="007D0A47"/>
    <w:rsid w:val="007D5436"/>
    <w:rsid w:val="007E3852"/>
    <w:rsid w:val="007F40DB"/>
    <w:rsid w:val="00805AAE"/>
    <w:rsid w:val="00813135"/>
    <w:rsid w:val="0083088B"/>
    <w:rsid w:val="0086293C"/>
    <w:rsid w:val="008667D2"/>
    <w:rsid w:val="00886155"/>
    <w:rsid w:val="00890654"/>
    <w:rsid w:val="008C294D"/>
    <w:rsid w:val="008D2431"/>
    <w:rsid w:val="008D7BA9"/>
    <w:rsid w:val="00936759"/>
    <w:rsid w:val="009A7569"/>
    <w:rsid w:val="00A128A6"/>
    <w:rsid w:val="00A26D8F"/>
    <w:rsid w:val="00A63238"/>
    <w:rsid w:val="00A676B6"/>
    <w:rsid w:val="00A73CB7"/>
    <w:rsid w:val="00A804E6"/>
    <w:rsid w:val="00AA0B14"/>
    <w:rsid w:val="00AA11EF"/>
    <w:rsid w:val="00AA1583"/>
    <w:rsid w:val="00AB766A"/>
    <w:rsid w:val="00AD7FE3"/>
    <w:rsid w:val="00AF0CE7"/>
    <w:rsid w:val="00AF2228"/>
    <w:rsid w:val="00B71044"/>
    <w:rsid w:val="00B712D1"/>
    <w:rsid w:val="00B94346"/>
    <w:rsid w:val="00BB7998"/>
    <w:rsid w:val="00BE10B4"/>
    <w:rsid w:val="00BE74B4"/>
    <w:rsid w:val="00BF4BE1"/>
    <w:rsid w:val="00C10C28"/>
    <w:rsid w:val="00C33985"/>
    <w:rsid w:val="00C5498B"/>
    <w:rsid w:val="00C80090"/>
    <w:rsid w:val="00C97C48"/>
    <w:rsid w:val="00CE0CF0"/>
    <w:rsid w:val="00CF5037"/>
    <w:rsid w:val="00CF6C20"/>
    <w:rsid w:val="00D058E1"/>
    <w:rsid w:val="00D3010E"/>
    <w:rsid w:val="00D34AEF"/>
    <w:rsid w:val="00D37CE9"/>
    <w:rsid w:val="00D46802"/>
    <w:rsid w:val="00D57B0F"/>
    <w:rsid w:val="00D71856"/>
    <w:rsid w:val="00D825D7"/>
    <w:rsid w:val="00DA1083"/>
    <w:rsid w:val="00DA1E6B"/>
    <w:rsid w:val="00DC22DA"/>
    <w:rsid w:val="00DC2ADA"/>
    <w:rsid w:val="00E1435E"/>
    <w:rsid w:val="00E30EF0"/>
    <w:rsid w:val="00E41DF1"/>
    <w:rsid w:val="00E43161"/>
    <w:rsid w:val="00E50D9F"/>
    <w:rsid w:val="00E85286"/>
    <w:rsid w:val="00E93A7A"/>
    <w:rsid w:val="00EC35F1"/>
    <w:rsid w:val="00EE211F"/>
    <w:rsid w:val="00F014D0"/>
    <w:rsid w:val="00F1270C"/>
    <w:rsid w:val="00F128A2"/>
    <w:rsid w:val="00F61912"/>
    <w:rsid w:val="00F65E30"/>
    <w:rsid w:val="00F7010F"/>
    <w:rsid w:val="00F74207"/>
    <w:rsid w:val="00FC75E9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757A-08FC-49F7-B16E-D33D895C6072}"/>
  <w:documentProtection w:edit="readOnly" w:enforcement="true" w:cryptProviderType="rsaFull" w:cryptAlgorithmClass="hash" w:cryptAlgorithmType="typeAny" w:cryptAlgorithmSid="4" w:cryptSpinCount="50000" w:hash="jpyIfZNjEzjah0aqHjfWOvNtQDc=" w:salt="aN3O1GR4XnRDHEJJSL9kLg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328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3284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32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284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3C6D7\Downloads\PF00157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PF00157A.DOT</Template>
  <TotalTime>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Banco de la Provincia de Buenos Aires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Calisaya, Lucia</dc:creator>
  <cp:keywords/>
  <cp:lastModifiedBy>Calisaya, Lucia</cp:lastModifiedBy>
  <cp:revision>1</cp:revision>
  <cp:lastPrinted>2011-08-18T14:36:00Z</cp:lastPrinted>
  <dcterms:created xsi:type="dcterms:W3CDTF">2019-05-06T15:36:00Z</dcterms:created>
  <dcterms:modified xsi:type="dcterms:W3CDTF">2019-05-06T15:36:00Z</dcterms:modified>
</cp:coreProperties>
</file>